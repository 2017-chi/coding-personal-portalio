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70F68E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E8FA199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676527" wp14:editId="76A03B7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82574D2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7373B3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CE724D0" w14:textId="0DE464D3" w:rsidR="001B2ABD" w:rsidRDefault="00FB6EBB" w:rsidP="001B2ABD">
            <w:pPr>
              <w:pStyle w:val="Title"/>
            </w:pPr>
            <w:r>
              <w:t>Eloisa rodriguez</w:t>
            </w:r>
          </w:p>
          <w:p w14:paraId="7A7C211E" w14:textId="042A4F1E" w:rsidR="001B2ABD" w:rsidRDefault="00FB6EBB" w:rsidP="001B2ABD">
            <w:pPr>
              <w:pStyle w:val="Subtitle"/>
            </w:pPr>
            <w:r>
              <w:rPr>
                <w:spacing w:val="0"/>
                <w:w w:val="100"/>
              </w:rPr>
              <w:t>Medicine doctor</w:t>
            </w:r>
          </w:p>
        </w:tc>
      </w:tr>
      <w:tr w:rsidR="001B2ABD" w14:paraId="16F29049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9F571BC58F84E559F5173029E76C54F"/>
              </w:placeholder>
              <w:temporary/>
              <w:showingPlcHdr/>
              <w15:appearance w15:val="hidden"/>
            </w:sdtPr>
            <w:sdtEndPr/>
            <w:sdtContent>
              <w:p w14:paraId="7538E44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E0E248B" w14:textId="77777777" w:rsidR="00FB6EBB" w:rsidRDefault="00FB6EBB" w:rsidP="00FB6EBB">
            <w:r>
              <w:t>PROFESSIONAL SUMMARY —</w:t>
            </w:r>
          </w:p>
          <w:p w14:paraId="0F9CD226" w14:textId="77777777" w:rsidR="00FB6EBB" w:rsidRDefault="00FB6EBB" w:rsidP="00FB6EBB">
            <w:r>
              <w:t>Reliable, experienced candidate with excellent patient-care experience</w:t>
            </w:r>
          </w:p>
          <w:p w14:paraId="366BB42D" w14:textId="0E36B3A1" w:rsidR="00036450" w:rsidRDefault="00FB6EBB" w:rsidP="00FB6EBB">
            <w:r>
              <w:t>with strong collaboration skills and discipline.</w:t>
            </w:r>
          </w:p>
          <w:sdt>
            <w:sdtPr>
              <w:id w:val="-1954003311"/>
              <w:placeholder>
                <w:docPart w:val="8B2A9CFA0AA14C5186B28C43A506901C"/>
              </w:placeholder>
              <w:temporary/>
              <w:showingPlcHdr/>
              <w15:appearance w15:val="hidden"/>
            </w:sdtPr>
            <w:sdtEndPr/>
            <w:sdtContent>
              <w:p w14:paraId="5CEC028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A734D5A76FB4F3EADD404351E2ED31E"/>
              </w:placeholder>
              <w:temporary/>
              <w:showingPlcHdr/>
              <w15:appearance w15:val="hidden"/>
            </w:sdtPr>
            <w:sdtEndPr/>
            <w:sdtContent>
              <w:p w14:paraId="652AEF9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B35F37B" w14:textId="727CBE93" w:rsidR="004D3011" w:rsidRDefault="00FB6EBB" w:rsidP="004D3011">
            <w:proofErr w:type="spellStart"/>
            <w:r>
              <w:t>oooooooooo</w:t>
            </w:r>
            <w:proofErr w:type="spellEnd"/>
          </w:p>
          <w:p w14:paraId="1FCA930C" w14:textId="77777777" w:rsidR="004D3011" w:rsidRPr="004D3011" w:rsidRDefault="004D3011" w:rsidP="004D3011"/>
          <w:sdt>
            <w:sdtPr>
              <w:id w:val="67859272"/>
              <w:placeholder>
                <w:docPart w:val="1FD9978EFC274DB29516FEAFBC321CEB"/>
              </w:placeholder>
              <w:temporary/>
              <w:showingPlcHdr/>
              <w15:appearance w15:val="hidden"/>
            </w:sdtPr>
            <w:sdtEndPr/>
            <w:sdtContent>
              <w:p w14:paraId="3977F346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3C3DC9A9F5DA48EAA606EF4A1D6455FE"/>
              </w:placeholder>
              <w:temporary/>
              <w:showingPlcHdr/>
              <w15:appearance w15:val="hidden"/>
            </w:sdtPr>
            <w:sdtEndPr/>
            <w:sdtContent>
              <w:p w14:paraId="49BC9BF2" w14:textId="77777777" w:rsidR="004D3011" w:rsidRDefault="00E4381A" w:rsidP="004D3011">
                <w:r>
                  <w:t>Website goes here</w:t>
                </w:r>
              </w:p>
            </w:sdtContent>
          </w:sdt>
          <w:p w14:paraId="63B772BF" w14:textId="77777777" w:rsidR="004D3011" w:rsidRDefault="004D3011" w:rsidP="004D3011"/>
          <w:p w14:paraId="0FB9EF71" w14:textId="1EF6088D" w:rsidR="004D3011" w:rsidRDefault="00FB6EBB" w:rsidP="004D3011">
            <w:r>
              <w:t xml:space="preserve"> EMAIL:</w:t>
            </w:r>
          </w:p>
          <w:p w14:paraId="675CCC6E" w14:textId="5F2CF848" w:rsidR="00FB6EBB" w:rsidRDefault="00FB6EBB" w:rsidP="004D3011">
            <w:r>
              <w:t>Floresdaniela940@gmail.com</w:t>
            </w:r>
          </w:p>
          <w:p w14:paraId="4CA53397" w14:textId="259A80E8" w:rsidR="004D3011" w:rsidRPr="00CB0055" w:rsidRDefault="005D25AC" w:rsidP="00CB0055">
            <w:pPr>
              <w:pStyle w:val="Heading3"/>
            </w:pPr>
            <w:sdt>
              <w:sdtPr>
                <w:id w:val="-1444214663"/>
                <w:placeholder>
                  <w:docPart w:val="CD0F8E6B3F3A430B8FB0FB54BDBD4594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Hobbies</w:t>
                </w:r>
              </w:sdtContent>
            </w:sdt>
          </w:p>
          <w:sdt>
            <w:sdtPr>
              <w:id w:val="1444813694"/>
              <w:placeholder>
                <w:docPart w:val="A40979FBFFB24BC7BBA05D1477C769BE"/>
              </w:placeholder>
              <w:temporary/>
              <w:showingPlcHdr/>
              <w15:appearance w15:val="hidden"/>
            </w:sdtPr>
            <w:sdtEndPr/>
            <w:sdtContent>
              <w:p w14:paraId="78B90CC8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BD1D616EF4BF46F1B61CFA1236B47D0E"/>
              </w:placeholder>
              <w:temporary/>
              <w:showingPlcHdr/>
              <w15:appearance w15:val="hidden"/>
            </w:sdtPr>
            <w:sdtEndPr/>
            <w:sdtContent>
              <w:p w14:paraId="6E2C4831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1D445A22A1554DCA88A215C601454F2B"/>
              </w:placeholder>
              <w:temporary/>
              <w:showingPlcHdr/>
              <w15:appearance w15:val="hidden"/>
            </w:sdtPr>
            <w:sdtEndPr/>
            <w:sdtContent>
              <w:p w14:paraId="33DA839A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AE6AC9799A304276A2DDD9D9BB41C7A3"/>
              </w:placeholder>
              <w:temporary/>
              <w:showingPlcHdr/>
              <w15:appearance w15:val="hidden"/>
            </w:sdtPr>
            <w:sdtEndPr/>
            <w:sdtContent>
              <w:p w14:paraId="60F771E7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0FD9854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0190A2ABFE34CB188BD75A0F1BBBA2E"/>
              </w:placeholder>
              <w:temporary/>
              <w:showingPlcHdr/>
              <w15:appearance w15:val="hidden"/>
            </w:sdtPr>
            <w:sdtEndPr/>
            <w:sdtContent>
              <w:p w14:paraId="26DAF73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94BE86E" w14:textId="77777777" w:rsidR="00036450" w:rsidRPr="00036450" w:rsidRDefault="005D25AC" w:rsidP="00B359E4">
            <w:pPr>
              <w:pStyle w:val="Heading4"/>
            </w:pPr>
            <w:sdt>
              <w:sdtPr>
                <w:id w:val="245614494"/>
                <w:placeholder>
                  <w:docPart w:val="F76F6DBFE6AA4D81A19D6B1ADA0D99A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[School Name]</w:t>
                </w:r>
              </w:sdtContent>
            </w:sdt>
          </w:p>
          <w:p w14:paraId="302094CF" w14:textId="77777777" w:rsidR="00036450" w:rsidRPr="00B359E4" w:rsidRDefault="005D25AC" w:rsidP="00B359E4">
            <w:pPr>
              <w:pStyle w:val="Date"/>
            </w:pPr>
            <w:sdt>
              <w:sdtPr>
                <w:id w:val="201059472"/>
                <w:placeholder>
                  <w:docPart w:val="96F4F9EDAF034B5EB134A86CCE32A4A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sdt>
              <w:sdtPr>
                <w:id w:val="-1419934752"/>
                <w:placeholder>
                  <w:docPart w:val="73B16D3461EF457FA7CF275E603B9DA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[To]</w:t>
                </w:r>
              </w:sdtContent>
            </w:sdt>
          </w:p>
          <w:p w14:paraId="6CF9A2A9" w14:textId="77777777" w:rsidR="004D3011" w:rsidRDefault="00036450" w:rsidP="00036450">
            <w:r w:rsidRPr="00036450">
              <w:t>[It’s okay to brag about your GPA, awards, and honors. Feel free to summarize your coursework too.]</w:t>
            </w:r>
          </w:p>
          <w:p w14:paraId="3FE228F4" w14:textId="77777777" w:rsidR="00036450" w:rsidRDefault="00036450" w:rsidP="00036450"/>
          <w:p w14:paraId="6249E058" w14:textId="77777777" w:rsidR="00036450" w:rsidRPr="00B359E4" w:rsidRDefault="005D25AC" w:rsidP="00B359E4">
            <w:pPr>
              <w:pStyle w:val="Heading4"/>
            </w:pPr>
            <w:sdt>
              <w:sdtPr>
                <w:id w:val="1241451579"/>
                <w:placeholder>
                  <w:docPart w:val="54E988BAE00C4587A285EE3603006CD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[School Name]</w:t>
                </w:r>
              </w:sdtContent>
            </w:sdt>
          </w:p>
          <w:p w14:paraId="473089A7" w14:textId="77777777" w:rsidR="00036450" w:rsidRPr="00B359E4" w:rsidRDefault="005D25AC" w:rsidP="00B359E4">
            <w:pPr>
              <w:pStyle w:val="Date"/>
            </w:pPr>
            <w:sdt>
              <w:sdtPr>
                <w:id w:val="-2093458329"/>
                <w:placeholder>
                  <w:docPart w:val="58F2EE3238834A70A54635EAA962160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sdt>
              <w:sdtPr>
                <w:id w:val="856245324"/>
                <w:placeholder>
                  <w:docPart w:val="5ED1EED4943C45C48DB9B89F99457A1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[To]</w:t>
                </w:r>
              </w:sdtContent>
            </w:sdt>
          </w:p>
          <w:sdt>
            <w:sdtPr>
              <w:id w:val="1702519894"/>
              <w:placeholder>
                <w:docPart w:val="C01398F49E6F4B72A4AB9F9726C6FB47"/>
              </w:placeholder>
              <w:temporary/>
              <w:showingPlcHdr/>
              <w15:appearance w15:val="hidden"/>
            </w:sdtPr>
            <w:sdtEndPr/>
            <w:sdtContent>
              <w:p w14:paraId="2C1DA4E9" w14:textId="77777777" w:rsidR="00036450" w:rsidRDefault="00036450" w:rsidP="00036450">
                <w:r w:rsidRPr="00036450">
                  <w:t>[It’s okay to brag about your GPA, awards, and honors. Feel free to summarize your coursework too.]</w:t>
                </w:r>
              </w:p>
            </w:sdtContent>
          </w:sdt>
          <w:sdt>
            <w:sdtPr>
              <w:id w:val="1001553383"/>
              <w:placeholder>
                <w:docPart w:val="E1CCB42FFAB743DE8A20F399943E3FD5"/>
              </w:placeholder>
              <w:temporary/>
              <w:showingPlcHdr/>
              <w15:appearance w15:val="hidden"/>
            </w:sdtPr>
            <w:sdtEndPr/>
            <w:sdtContent>
              <w:p w14:paraId="084C3EF0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0172AD1" w14:textId="77777777" w:rsidR="00036450" w:rsidRDefault="005D25AC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788F04E9CFD944618BCF3B4E7A21F5C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B7BD6F605C21461297AEC4A35772F98A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14:paraId="43D28584" w14:textId="77777777" w:rsidR="00036450" w:rsidRPr="00036450" w:rsidRDefault="005D25AC" w:rsidP="00B359E4">
            <w:pPr>
              <w:pStyle w:val="Date"/>
            </w:pPr>
            <w:sdt>
              <w:sdtPr>
                <w:id w:val="157580464"/>
                <w:placeholder>
                  <w:docPart w:val="6B607E5470BA4B2898CEF8C98206AE7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346251A4F54B4857B605300DBF422E6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14:paraId="7E5900E0" w14:textId="77777777" w:rsidR="00036450" w:rsidRDefault="005D25AC" w:rsidP="00036450">
            <w:sdt>
              <w:sdtPr>
                <w:id w:val="2029511879"/>
                <w:placeholder>
                  <w:docPart w:val="C61153B2269940E195928B85F567EE1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37838F1B" w14:textId="77777777" w:rsidR="004D3011" w:rsidRDefault="004D3011" w:rsidP="00036450"/>
          <w:p w14:paraId="4D15D0DB" w14:textId="77777777" w:rsidR="004D3011" w:rsidRPr="004D3011" w:rsidRDefault="005D25AC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63CE1C3752374A7FB2DA3610A975E18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6C41A8C12D4F41D9B6054F5A7EE83BC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58FA376D" w14:textId="77777777" w:rsidR="004D3011" w:rsidRPr="004D3011" w:rsidRDefault="005D25AC" w:rsidP="00B359E4">
            <w:pPr>
              <w:pStyle w:val="Date"/>
            </w:pPr>
            <w:sdt>
              <w:sdtPr>
                <w:id w:val="1427539568"/>
                <w:placeholder>
                  <w:docPart w:val="A3DC4BB6CD5E4888B4799A0A8691B11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6F49886D402F4ABF9376BB69425CE74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122D3095" w14:textId="77777777" w:rsidR="004D3011" w:rsidRPr="004D3011" w:rsidRDefault="005D25AC" w:rsidP="004D3011">
            <w:sdt>
              <w:sdtPr>
                <w:id w:val="-448162616"/>
                <w:placeholder>
                  <w:docPart w:val="C4E670D654F9422699C6CCD77EAA9A8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6AAD91C1" w14:textId="77777777" w:rsidR="004D3011" w:rsidRDefault="004D3011" w:rsidP="00036450"/>
          <w:p w14:paraId="1FBD79D9" w14:textId="77777777" w:rsidR="004D3011" w:rsidRPr="004D3011" w:rsidRDefault="005D25AC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0856FB282D45422F851CB6BAA9C7082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DDBE6940434A4635841CC3CAD1918F63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42F8406A" w14:textId="77777777" w:rsidR="004D3011" w:rsidRPr="004D3011" w:rsidRDefault="005D25AC" w:rsidP="00B359E4">
            <w:pPr>
              <w:pStyle w:val="Date"/>
            </w:pPr>
            <w:sdt>
              <w:sdtPr>
                <w:id w:val="-1949918139"/>
                <w:placeholder>
                  <w:docPart w:val="F5DECBC9171E4BCEBB186F51C4060ED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762F5D1C546C4C4F9A125617DF87BF2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48CC0065" w14:textId="77777777" w:rsidR="004D3011" w:rsidRPr="004D3011" w:rsidRDefault="005D25AC" w:rsidP="004D3011">
            <w:sdt>
              <w:sdtPr>
                <w:id w:val="-1480993500"/>
                <w:placeholder>
                  <w:docPart w:val="EA5CCBB1A20248C9B3C5F298B7490FA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5537ED05" w14:textId="77777777" w:rsidR="004D3011" w:rsidRDefault="004D3011" w:rsidP="00036450"/>
          <w:sdt>
            <w:sdtPr>
              <w:id w:val="1669594239"/>
              <w:placeholder>
                <w:docPart w:val="8227A8B1FC2D4205B95ECBC82E101FE4"/>
              </w:placeholder>
              <w:temporary/>
              <w:showingPlcHdr/>
              <w15:appearance w15:val="hidden"/>
            </w:sdtPr>
            <w:sdtEndPr/>
            <w:sdtContent>
              <w:p w14:paraId="5D8CB9D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AC29C49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C1559AE" wp14:editId="5A1E68B6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72960C6B" w14:textId="77777777" w:rsidR="005D25AC" w:rsidRDefault="005D25AC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C9E20" w14:textId="77777777" w:rsidR="00FB6EBB" w:rsidRDefault="00FB6EBB" w:rsidP="000C45FF">
      <w:r>
        <w:separator/>
      </w:r>
    </w:p>
  </w:endnote>
  <w:endnote w:type="continuationSeparator" w:id="0">
    <w:p w14:paraId="12A12335" w14:textId="77777777" w:rsidR="00FB6EBB" w:rsidRDefault="00FB6EB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D5189" w14:textId="77777777" w:rsidR="00FB6EBB" w:rsidRDefault="00FB6EBB" w:rsidP="000C45FF">
      <w:r>
        <w:separator/>
      </w:r>
    </w:p>
  </w:footnote>
  <w:footnote w:type="continuationSeparator" w:id="0">
    <w:p w14:paraId="3F39E0EA" w14:textId="77777777" w:rsidR="00FB6EBB" w:rsidRDefault="00FB6EB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1ECD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0F0DA8" wp14:editId="648BA99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B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5E7BAF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B5766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5FC71"/>
  <w14:defaultImageDpi w14:val="32767"/>
  <w15:chartTrackingRefBased/>
  <w15:docId w15:val="{2E4083AC-F450-4240-9676-48B8DD76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e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9F571BC58F84E559F5173029E76C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17843-2316-407A-9299-ADF5A4585DCD}"/>
      </w:docPartPr>
      <w:docPartBody>
        <w:p w:rsidR="002B15C6" w:rsidRDefault="002B15C6">
          <w:pPr>
            <w:pStyle w:val="09F571BC58F84E559F5173029E76C54F"/>
          </w:pPr>
          <w:r w:rsidRPr="00D5459D">
            <w:t>Profile</w:t>
          </w:r>
        </w:p>
      </w:docPartBody>
    </w:docPart>
    <w:docPart>
      <w:docPartPr>
        <w:name w:val="8B2A9CFA0AA14C5186B28C43A5069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86400-382B-46D3-98F8-5F9C83FCE022}"/>
      </w:docPartPr>
      <w:docPartBody>
        <w:p w:rsidR="002B15C6" w:rsidRDefault="002B15C6">
          <w:pPr>
            <w:pStyle w:val="8B2A9CFA0AA14C5186B28C43A506901C"/>
          </w:pPr>
          <w:r w:rsidRPr="00CB0055">
            <w:t>Contact</w:t>
          </w:r>
        </w:p>
      </w:docPartBody>
    </w:docPart>
    <w:docPart>
      <w:docPartPr>
        <w:name w:val="EA734D5A76FB4F3EADD404351E2ED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0157B-B153-44B5-88D1-D572C2CB2A2A}"/>
      </w:docPartPr>
      <w:docPartBody>
        <w:p w:rsidR="002B15C6" w:rsidRDefault="002B15C6">
          <w:pPr>
            <w:pStyle w:val="EA734D5A76FB4F3EADD404351E2ED31E"/>
          </w:pPr>
          <w:r w:rsidRPr="004D3011">
            <w:t>PHONE:</w:t>
          </w:r>
        </w:p>
      </w:docPartBody>
    </w:docPart>
    <w:docPart>
      <w:docPartPr>
        <w:name w:val="1FD9978EFC274DB29516FEAFBC321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C11D3-F943-4073-BA90-464313D1C4DB}"/>
      </w:docPartPr>
      <w:docPartBody>
        <w:p w:rsidR="002B15C6" w:rsidRDefault="002B15C6">
          <w:pPr>
            <w:pStyle w:val="1FD9978EFC274DB29516FEAFBC321CEB"/>
          </w:pPr>
          <w:r w:rsidRPr="004D3011">
            <w:t>WEBSITE:</w:t>
          </w:r>
        </w:p>
      </w:docPartBody>
    </w:docPart>
    <w:docPart>
      <w:docPartPr>
        <w:name w:val="3C3DC9A9F5DA48EAA606EF4A1D645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91CE6-41C9-426F-B8DF-4D10560D5D5C}"/>
      </w:docPartPr>
      <w:docPartBody>
        <w:p w:rsidR="002B15C6" w:rsidRDefault="002B15C6">
          <w:pPr>
            <w:pStyle w:val="3C3DC9A9F5DA48EAA606EF4A1D6455FE"/>
          </w:pPr>
          <w:r>
            <w:t>Website goes here</w:t>
          </w:r>
        </w:p>
      </w:docPartBody>
    </w:docPart>
    <w:docPart>
      <w:docPartPr>
        <w:name w:val="CD0F8E6B3F3A430B8FB0FB54BDBD4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18226-7E67-4A0B-AAF6-CBBFF03B0F4A}"/>
      </w:docPartPr>
      <w:docPartBody>
        <w:p w:rsidR="002B15C6" w:rsidRDefault="002B15C6">
          <w:pPr>
            <w:pStyle w:val="CD0F8E6B3F3A430B8FB0FB54BDBD4594"/>
          </w:pPr>
          <w:r w:rsidRPr="00CB0055">
            <w:t>Hobbies</w:t>
          </w:r>
        </w:p>
      </w:docPartBody>
    </w:docPart>
    <w:docPart>
      <w:docPartPr>
        <w:name w:val="A40979FBFFB24BC7BBA05D1477C76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F2419-DE5A-4987-98B1-35576FDFEEEF}"/>
      </w:docPartPr>
      <w:docPartBody>
        <w:p w:rsidR="002B15C6" w:rsidRDefault="002B15C6">
          <w:pPr>
            <w:pStyle w:val="A40979FBFFB24BC7BBA05D1477C769BE"/>
          </w:pPr>
          <w:r w:rsidRPr="004D3011">
            <w:t>Hobby #1</w:t>
          </w:r>
        </w:p>
      </w:docPartBody>
    </w:docPart>
    <w:docPart>
      <w:docPartPr>
        <w:name w:val="BD1D616EF4BF46F1B61CFA1236B47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B0887-4A6B-4D82-A92B-8860FC966CA8}"/>
      </w:docPartPr>
      <w:docPartBody>
        <w:p w:rsidR="002B15C6" w:rsidRDefault="002B15C6">
          <w:pPr>
            <w:pStyle w:val="BD1D616EF4BF46F1B61CFA1236B47D0E"/>
          </w:pPr>
          <w:r w:rsidRPr="004D3011">
            <w:t>Hobby #2</w:t>
          </w:r>
        </w:p>
      </w:docPartBody>
    </w:docPart>
    <w:docPart>
      <w:docPartPr>
        <w:name w:val="1D445A22A1554DCA88A215C601454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339F4-7DE0-4BAC-894B-8CDCC2C42265}"/>
      </w:docPartPr>
      <w:docPartBody>
        <w:p w:rsidR="002B15C6" w:rsidRDefault="002B15C6">
          <w:pPr>
            <w:pStyle w:val="1D445A22A1554DCA88A215C601454F2B"/>
          </w:pPr>
          <w:r w:rsidRPr="004D3011">
            <w:t>Hobby #3</w:t>
          </w:r>
        </w:p>
      </w:docPartBody>
    </w:docPart>
    <w:docPart>
      <w:docPartPr>
        <w:name w:val="AE6AC9799A304276A2DDD9D9BB41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DC490-7B73-4E53-8232-7D9F918DB9B6}"/>
      </w:docPartPr>
      <w:docPartBody>
        <w:p w:rsidR="002B15C6" w:rsidRDefault="002B15C6">
          <w:pPr>
            <w:pStyle w:val="AE6AC9799A304276A2DDD9D9BB41C7A3"/>
          </w:pPr>
          <w:r w:rsidRPr="004D3011">
            <w:t>Hobby #4</w:t>
          </w:r>
        </w:p>
      </w:docPartBody>
    </w:docPart>
    <w:docPart>
      <w:docPartPr>
        <w:name w:val="70190A2ABFE34CB188BD75A0F1BBB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2F3D-C6E1-49F2-BB77-49C0A459AA23}"/>
      </w:docPartPr>
      <w:docPartBody>
        <w:p w:rsidR="002B15C6" w:rsidRDefault="002B15C6">
          <w:pPr>
            <w:pStyle w:val="70190A2ABFE34CB188BD75A0F1BBBA2E"/>
          </w:pPr>
          <w:r w:rsidRPr="00036450">
            <w:t>EDUCATION</w:t>
          </w:r>
        </w:p>
      </w:docPartBody>
    </w:docPart>
    <w:docPart>
      <w:docPartPr>
        <w:name w:val="F76F6DBFE6AA4D81A19D6B1ADA0D9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D1466-B836-4809-8035-202E0BDF5209}"/>
      </w:docPartPr>
      <w:docPartBody>
        <w:p w:rsidR="002B15C6" w:rsidRDefault="002B15C6">
          <w:pPr>
            <w:pStyle w:val="F76F6DBFE6AA4D81A19D6B1ADA0D99A9"/>
          </w:pPr>
          <w:r w:rsidRPr="00036450">
            <w:t>[School Name]</w:t>
          </w:r>
        </w:p>
      </w:docPartBody>
    </w:docPart>
    <w:docPart>
      <w:docPartPr>
        <w:name w:val="96F4F9EDAF034B5EB134A86CCE32A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608B3-5C7C-4039-B781-6FB08A88D88E}"/>
      </w:docPartPr>
      <w:docPartBody>
        <w:p w:rsidR="002B15C6" w:rsidRDefault="002B15C6">
          <w:pPr>
            <w:pStyle w:val="96F4F9EDAF034B5EB134A86CCE32A4A7"/>
          </w:pPr>
          <w:r w:rsidRPr="00B359E4">
            <w:t>[Dates From]</w:t>
          </w:r>
        </w:p>
      </w:docPartBody>
    </w:docPart>
    <w:docPart>
      <w:docPartPr>
        <w:name w:val="73B16D3461EF457FA7CF275E603B9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4FAF3-392F-44D0-ADEE-E5DE5AB91B5E}"/>
      </w:docPartPr>
      <w:docPartBody>
        <w:p w:rsidR="002B15C6" w:rsidRDefault="002B15C6">
          <w:pPr>
            <w:pStyle w:val="73B16D3461EF457FA7CF275E603B9DA2"/>
          </w:pPr>
          <w:r w:rsidRPr="00B359E4">
            <w:t>[To]</w:t>
          </w:r>
        </w:p>
      </w:docPartBody>
    </w:docPart>
    <w:docPart>
      <w:docPartPr>
        <w:name w:val="54E988BAE00C4587A285EE3603006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603EB-28DA-4B6A-A926-ACB370510140}"/>
      </w:docPartPr>
      <w:docPartBody>
        <w:p w:rsidR="002B15C6" w:rsidRDefault="002B15C6">
          <w:pPr>
            <w:pStyle w:val="54E988BAE00C4587A285EE3603006CD0"/>
          </w:pPr>
          <w:r w:rsidRPr="00B359E4">
            <w:t>[School Name]</w:t>
          </w:r>
        </w:p>
      </w:docPartBody>
    </w:docPart>
    <w:docPart>
      <w:docPartPr>
        <w:name w:val="58F2EE3238834A70A54635EAA962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145A3-C3EE-43DB-8B34-781B68510261}"/>
      </w:docPartPr>
      <w:docPartBody>
        <w:p w:rsidR="002B15C6" w:rsidRDefault="002B15C6">
          <w:pPr>
            <w:pStyle w:val="58F2EE3238834A70A54635EAA9621608"/>
          </w:pPr>
          <w:r w:rsidRPr="00B359E4">
            <w:t>[Dates From]</w:t>
          </w:r>
        </w:p>
      </w:docPartBody>
    </w:docPart>
    <w:docPart>
      <w:docPartPr>
        <w:name w:val="5ED1EED4943C45C48DB9B89F99457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BDB02-CAF9-454F-8648-14408BCF1230}"/>
      </w:docPartPr>
      <w:docPartBody>
        <w:p w:rsidR="002B15C6" w:rsidRDefault="002B15C6">
          <w:pPr>
            <w:pStyle w:val="5ED1EED4943C45C48DB9B89F99457A10"/>
          </w:pPr>
          <w:r w:rsidRPr="00B359E4">
            <w:t>[To]</w:t>
          </w:r>
        </w:p>
      </w:docPartBody>
    </w:docPart>
    <w:docPart>
      <w:docPartPr>
        <w:name w:val="C01398F49E6F4B72A4AB9F9726C6F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5D58-521F-4941-BA78-782FF9DECD34}"/>
      </w:docPartPr>
      <w:docPartBody>
        <w:p w:rsidR="002B15C6" w:rsidRDefault="002B15C6">
          <w:pPr>
            <w:pStyle w:val="C01398F49E6F4B72A4AB9F9726C6FB47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E1CCB42FFAB743DE8A20F399943E3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353B9-EB9C-4710-856A-D47F9203754B}"/>
      </w:docPartPr>
      <w:docPartBody>
        <w:p w:rsidR="002B15C6" w:rsidRDefault="002B15C6">
          <w:pPr>
            <w:pStyle w:val="E1CCB42FFAB743DE8A20F399943E3FD5"/>
          </w:pPr>
          <w:r w:rsidRPr="00036450">
            <w:t>WORK EXPERIENCE</w:t>
          </w:r>
        </w:p>
      </w:docPartBody>
    </w:docPart>
    <w:docPart>
      <w:docPartPr>
        <w:name w:val="788F04E9CFD944618BCF3B4E7A21F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F4C35-15B5-4EFE-A124-2F946869AEB7}"/>
      </w:docPartPr>
      <w:docPartBody>
        <w:p w:rsidR="002B15C6" w:rsidRDefault="002B15C6">
          <w:pPr>
            <w:pStyle w:val="788F04E9CFD944618BCF3B4E7A21F5C2"/>
          </w:pPr>
          <w:r w:rsidRPr="00036450">
            <w:t>[Company Name]</w:t>
          </w:r>
        </w:p>
      </w:docPartBody>
    </w:docPart>
    <w:docPart>
      <w:docPartPr>
        <w:name w:val="B7BD6F605C21461297AEC4A35772F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7598D-8636-45C1-BA5A-6392AD1F189F}"/>
      </w:docPartPr>
      <w:docPartBody>
        <w:p w:rsidR="002B15C6" w:rsidRDefault="002B15C6">
          <w:pPr>
            <w:pStyle w:val="B7BD6F605C21461297AEC4A35772F98A"/>
          </w:pPr>
          <w:r w:rsidRPr="00036450">
            <w:t>[Job Title]</w:t>
          </w:r>
        </w:p>
      </w:docPartBody>
    </w:docPart>
    <w:docPart>
      <w:docPartPr>
        <w:name w:val="6B607E5470BA4B2898CEF8C98206A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7A03F-D197-4549-B549-7D924BDA6BF9}"/>
      </w:docPartPr>
      <w:docPartBody>
        <w:p w:rsidR="002B15C6" w:rsidRDefault="002B15C6">
          <w:pPr>
            <w:pStyle w:val="6B607E5470BA4B2898CEF8C98206AE74"/>
          </w:pPr>
          <w:r w:rsidRPr="00036450">
            <w:t>[Dates From]</w:t>
          </w:r>
        </w:p>
      </w:docPartBody>
    </w:docPart>
    <w:docPart>
      <w:docPartPr>
        <w:name w:val="346251A4F54B4857B605300DBF422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8A679-E70F-471E-B370-89D1C53235A9}"/>
      </w:docPartPr>
      <w:docPartBody>
        <w:p w:rsidR="002B15C6" w:rsidRDefault="002B15C6">
          <w:pPr>
            <w:pStyle w:val="346251A4F54B4857B605300DBF422E6D"/>
          </w:pPr>
          <w:r w:rsidRPr="00036450">
            <w:t>[To]</w:t>
          </w:r>
        </w:p>
      </w:docPartBody>
    </w:docPart>
    <w:docPart>
      <w:docPartPr>
        <w:name w:val="C61153B2269940E195928B85F567E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D457-48C6-49FE-BDC5-ABE9BB2A5D30}"/>
      </w:docPartPr>
      <w:docPartBody>
        <w:p w:rsidR="002B15C6" w:rsidRDefault="002B15C6">
          <w:pPr>
            <w:pStyle w:val="C61153B2269940E195928B85F567EE1D"/>
          </w:pPr>
          <w:r w:rsidRPr="00036450">
            <w:t xml:space="preserve">[Describe your responsibilities and achievements in terms of </w:t>
          </w:r>
          <w:r w:rsidRPr="00036450">
            <w:t>impact and results. Use examples but keep in short.]</w:t>
          </w:r>
        </w:p>
      </w:docPartBody>
    </w:docPart>
    <w:docPart>
      <w:docPartPr>
        <w:name w:val="63CE1C3752374A7FB2DA3610A975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D6D93-6D2D-40A0-89AD-7D6C4CA17D63}"/>
      </w:docPartPr>
      <w:docPartBody>
        <w:p w:rsidR="002B15C6" w:rsidRDefault="002B15C6">
          <w:pPr>
            <w:pStyle w:val="63CE1C3752374A7FB2DA3610A975E185"/>
          </w:pPr>
          <w:r w:rsidRPr="004D3011">
            <w:t>[Company Name]</w:t>
          </w:r>
        </w:p>
      </w:docPartBody>
    </w:docPart>
    <w:docPart>
      <w:docPartPr>
        <w:name w:val="6C41A8C12D4F41D9B6054F5A7EE83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6B774-3870-47C1-8C4B-6BBE7AEEE93D}"/>
      </w:docPartPr>
      <w:docPartBody>
        <w:p w:rsidR="002B15C6" w:rsidRDefault="002B15C6">
          <w:pPr>
            <w:pStyle w:val="6C41A8C12D4F41D9B6054F5A7EE83BC9"/>
          </w:pPr>
          <w:r w:rsidRPr="004D3011">
            <w:t>[Job Title]</w:t>
          </w:r>
        </w:p>
      </w:docPartBody>
    </w:docPart>
    <w:docPart>
      <w:docPartPr>
        <w:name w:val="A3DC4BB6CD5E4888B4799A0A8691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9424-5239-4C23-99C5-C03D020BAF98}"/>
      </w:docPartPr>
      <w:docPartBody>
        <w:p w:rsidR="002B15C6" w:rsidRDefault="002B15C6">
          <w:pPr>
            <w:pStyle w:val="A3DC4BB6CD5E4888B4799A0A8691B113"/>
          </w:pPr>
          <w:r w:rsidRPr="004D3011">
            <w:t>[Dates From]</w:t>
          </w:r>
        </w:p>
      </w:docPartBody>
    </w:docPart>
    <w:docPart>
      <w:docPartPr>
        <w:name w:val="6F49886D402F4ABF9376BB69425CE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6B6C1-FB25-4E6B-829F-29A1BCF36AE6}"/>
      </w:docPartPr>
      <w:docPartBody>
        <w:p w:rsidR="002B15C6" w:rsidRDefault="002B15C6">
          <w:pPr>
            <w:pStyle w:val="6F49886D402F4ABF9376BB69425CE745"/>
          </w:pPr>
          <w:r w:rsidRPr="004D3011">
            <w:t>[To]</w:t>
          </w:r>
        </w:p>
      </w:docPartBody>
    </w:docPart>
    <w:docPart>
      <w:docPartPr>
        <w:name w:val="C4E670D654F9422699C6CCD77EAA9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8CFCE-E436-4390-A5AC-88A656C73E75}"/>
      </w:docPartPr>
      <w:docPartBody>
        <w:p w:rsidR="002B15C6" w:rsidRDefault="002B15C6">
          <w:pPr>
            <w:pStyle w:val="C4E670D654F9422699C6CCD77EAA9A89"/>
          </w:pPr>
          <w:r w:rsidRPr="004D3011">
            <w:t xml:space="preserve">[Describe your responsibilities and achievements in terms of </w:t>
          </w:r>
          <w:r w:rsidRPr="004D3011">
            <w:t>impact and results. Use examples but keep in short.]</w:t>
          </w:r>
        </w:p>
      </w:docPartBody>
    </w:docPart>
    <w:docPart>
      <w:docPartPr>
        <w:name w:val="0856FB282D45422F851CB6BAA9C70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1EB72-E283-4835-AABE-AE4BA66C6835}"/>
      </w:docPartPr>
      <w:docPartBody>
        <w:p w:rsidR="002B15C6" w:rsidRDefault="002B15C6">
          <w:pPr>
            <w:pStyle w:val="0856FB282D45422F851CB6BAA9C70822"/>
          </w:pPr>
          <w:r w:rsidRPr="004D3011">
            <w:t>[Company Name]</w:t>
          </w:r>
        </w:p>
      </w:docPartBody>
    </w:docPart>
    <w:docPart>
      <w:docPartPr>
        <w:name w:val="DDBE6940434A4635841CC3CAD1918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434EA-B81F-4C10-81BE-D0950D79C979}"/>
      </w:docPartPr>
      <w:docPartBody>
        <w:p w:rsidR="002B15C6" w:rsidRDefault="002B15C6">
          <w:pPr>
            <w:pStyle w:val="DDBE6940434A4635841CC3CAD1918F63"/>
          </w:pPr>
          <w:r w:rsidRPr="004D3011">
            <w:t>[Job Title]</w:t>
          </w:r>
        </w:p>
      </w:docPartBody>
    </w:docPart>
    <w:docPart>
      <w:docPartPr>
        <w:name w:val="F5DECBC9171E4BCEBB186F51C4060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061BD-28C0-403B-A673-FE6C8770C010}"/>
      </w:docPartPr>
      <w:docPartBody>
        <w:p w:rsidR="002B15C6" w:rsidRDefault="002B15C6">
          <w:pPr>
            <w:pStyle w:val="F5DECBC9171E4BCEBB186F51C4060ED1"/>
          </w:pPr>
          <w:r w:rsidRPr="004D3011">
            <w:t>[Dates From]</w:t>
          </w:r>
        </w:p>
      </w:docPartBody>
    </w:docPart>
    <w:docPart>
      <w:docPartPr>
        <w:name w:val="762F5D1C546C4C4F9A125617DF87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C6D04-5D8F-4E01-8443-55FB8C47C20D}"/>
      </w:docPartPr>
      <w:docPartBody>
        <w:p w:rsidR="002B15C6" w:rsidRDefault="002B15C6">
          <w:pPr>
            <w:pStyle w:val="762F5D1C546C4C4F9A125617DF87BF2A"/>
          </w:pPr>
          <w:r w:rsidRPr="004D3011">
            <w:t>[To]</w:t>
          </w:r>
        </w:p>
      </w:docPartBody>
    </w:docPart>
    <w:docPart>
      <w:docPartPr>
        <w:name w:val="EA5CCBB1A20248C9B3C5F298B7490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7055E-2315-4628-93E8-95FB8E0DD2FA}"/>
      </w:docPartPr>
      <w:docPartBody>
        <w:p w:rsidR="002B15C6" w:rsidRDefault="002B15C6">
          <w:pPr>
            <w:pStyle w:val="EA5CCBB1A20248C9B3C5F298B7490FA8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8227A8B1FC2D4205B95ECBC82E101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92CC-E3C9-4EDC-A09B-EF83F68700AB}"/>
      </w:docPartPr>
      <w:docPartBody>
        <w:p w:rsidR="002B15C6" w:rsidRDefault="002B15C6">
          <w:pPr>
            <w:pStyle w:val="8227A8B1FC2D4205B95ECBC82E101FE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C6"/>
    <w:rsid w:val="002B15C6"/>
    <w:rsid w:val="00CB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065AC103F847268F539D2205AD7AED">
    <w:name w:val="B1065AC103F847268F539D2205AD7AED"/>
  </w:style>
  <w:style w:type="paragraph" w:customStyle="1" w:styleId="34DC97CF67064B7E93EAF7490A1BF3E9">
    <w:name w:val="34DC97CF67064B7E93EAF7490A1BF3E9"/>
  </w:style>
  <w:style w:type="paragraph" w:customStyle="1" w:styleId="09F571BC58F84E559F5173029E76C54F">
    <w:name w:val="09F571BC58F84E559F5173029E76C54F"/>
  </w:style>
  <w:style w:type="paragraph" w:customStyle="1" w:styleId="E319A806094D40398AF4C2C9A7A7A995">
    <w:name w:val="E319A806094D40398AF4C2C9A7A7A995"/>
  </w:style>
  <w:style w:type="paragraph" w:customStyle="1" w:styleId="8B2A9CFA0AA14C5186B28C43A506901C">
    <w:name w:val="8B2A9CFA0AA14C5186B28C43A506901C"/>
  </w:style>
  <w:style w:type="paragraph" w:customStyle="1" w:styleId="EA734D5A76FB4F3EADD404351E2ED31E">
    <w:name w:val="EA734D5A76FB4F3EADD404351E2ED31E"/>
  </w:style>
  <w:style w:type="paragraph" w:customStyle="1" w:styleId="D62E98590BEE4FE59BC46228D992FFFA">
    <w:name w:val="D62E98590BEE4FE59BC46228D992FFFA"/>
  </w:style>
  <w:style w:type="paragraph" w:customStyle="1" w:styleId="1FD9978EFC274DB29516FEAFBC321CEB">
    <w:name w:val="1FD9978EFC274DB29516FEAFBC321CEB"/>
  </w:style>
  <w:style w:type="paragraph" w:customStyle="1" w:styleId="3C3DC9A9F5DA48EAA606EF4A1D6455FE">
    <w:name w:val="3C3DC9A9F5DA48EAA606EF4A1D6455FE"/>
  </w:style>
  <w:style w:type="paragraph" w:customStyle="1" w:styleId="942AF0ED591E4747958D46A0895CE2A5">
    <w:name w:val="942AF0ED591E4747958D46A0895CE2A5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9755D6183D364BA38B276AF5A0121B0C">
    <w:name w:val="9755D6183D364BA38B276AF5A0121B0C"/>
  </w:style>
  <w:style w:type="paragraph" w:customStyle="1" w:styleId="CD0F8E6B3F3A430B8FB0FB54BDBD4594">
    <w:name w:val="CD0F8E6B3F3A430B8FB0FB54BDBD4594"/>
  </w:style>
  <w:style w:type="paragraph" w:customStyle="1" w:styleId="A40979FBFFB24BC7BBA05D1477C769BE">
    <w:name w:val="A40979FBFFB24BC7BBA05D1477C769BE"/>
  </w:style>
  <w:style w:type="paragraph" w:customStyle="1" w:styleId="BD1D616EF4BF46F1B61CFA1236B47D0E">
    <w:name w:val="BD1D616EF4BF46F1B61CFA1236B47D0E"/>
  </w:style>
  <w:style w:type="paragraph" w:customStyle="1" w:styleId="1D445A22A1554DCA88A215C601454F2B">
    <w:name w:val="1D445A22A1554DCA88A215C601454F2B"/>
  </w:style>
  <w:style w:type="paragraph" w:customStyle="1" w:styleId="AE6AC9799A304276A2DDD9D9BB41C7A3">
    <w:name w:val="AE6AC9799A304276A2DDD9D9BB41C7A3"/>
  </w:style>
  <w:style w:type="paragraph" w:customStyle="1" w:styleId="70190A2ABFE34CB188BD75A0F1BBBA2E">
    <w:name w:val="70190A2ABFE34CB188BD75A0F1BBBA2E"/>
  </w:style>
  <w:style w:type="paragraph" w:customStyle="1" w:styleId="F76F6DBFE6AA4D81A19D6B1ADA0D99A9">
    <w:name w:val="F76F6DBFE6AA4D81A19D6B1ADA0D99A9"/>
  </w:style>
  <w:style w:type="paragraph" w:customStyle="1" w:styleId="96F4F9EDAF034B5EB134A86CCE32A4A7">
    <w:name w:val="96F4F9EDAF034B5EB134A86CCE32A4A7"/>
  </w:style>
  <w:style w:type="paragraph" w:customStyle="1" w:styleId="73B16D3461EF457FA7CF275E603B9DA2">
    <w:name w:val="73B16D3461EF457FA7CF275E603B9DA2"/>
  </w:style>
  <w:style w:type="paragraph" w:customStyle="1" w:styleId="54E988BAE00C4587A285EE3603006CD0">
    <w:name w:val="54E988BAE00C4587A285EE3603006CD0"/>
  </w:style>
  <w:style w:type="paragraph" w:customStyle="1" w:styleId="58F2EE3238834A70A54635EAA9621608">
    <w:name w:val="58F2EE3238834A70A54635EAA9621608"/>
  </w:style>
  <w:style w:type="paragraph" w:customStyle="1" w:styleId="5ED1EED4943C45C48DB9B89F99457A10">
    <w:name w:val="5ED1EED4943C45C48DB9B89F99457A10"/>
  </w:style>
  <w:style w:type="paragraph" w:customStyle="1" w:styleId="C01398F49E6F4B72A4AB9F9726C6FB47">
    <w:name w:val="C01398F49E6F4B72A4AB9F9726C6FB47"/>
  </w:style>
  <w:style w:type="paragraph" w:customStyle="1" w:styleId="E1CCB42FFAB743DE8A20F399943E3FD5">
    <w:name w:val="E1CCB42FFAB743DE8A20F399943E3FD5"/>
  </w:style>
  <w:style w:type="paragraph" w:customStyle="1" w:styleId="788F04E9CFD944618BCF3B4E7A21F5C2">
    <w:name w:val="788F04E9CFD944618BCF3B4E7A21F5C2"/>
  </w:style>
  <w:style w:type="paragraph" w:customStyle="1" w:styleId="B7BD6F605C21461297AEC4A35772F98A">
    <w:name w:val="B7BD6F605C21461297AEC4A35772F98A"/>
  </w:style>
  <w:style w:type="paragraph" w:customStyle="1" w:styleId="6B607E5470BA4B2898CEF8C98206AE74">
    <w:name w:val="6B607E5470BA4B2898CEF8C98206AE74"/>
  </w:style>
  <w:style w:type="paragraph" w:customStyle="1" w:styleId="346251A4F54B4857B605300DBF422E6D">
    <w:name w:val="346251A4F54B4857B605300DBF422E6D"/>
  </w:style>
  <w:style w:type="paragraph" w:customStyle="1" w:styleId="C61153B2269940E195928B85F567EE1D">
    <w:name w:val="C61153B2269940E195928B85F567EE1D"/>
  </w:style>
  <w:style w:type="paragraph" w:customStyle="1" w:styleId="63CE1C3752374A7FB2DA3610A975E185">
    <w:name w:val="63CE1C3752374A7FB2DA3610A975E185"/>
  </w:style>
  <w:style w:type="paragraph" w:customStyle="1" w:styleId="6C41A8C12D4F41D9B6054F5A7EE83BC9">
    <w:name w:val="6C41A8C12D4F41D9B6054F5A7EE83BC9"/>
  </w:style>
  <w:style w:type="paragraph" w:customStyle="1" w:styleId="A3DC4BB6CD5E4888B4799A0A8691B113">
    <w:name w:val="A3DC4BB6CD5E4888B4799A0A8691B113"/>
  </w:style>
  <w:style w:type="paragraph" w:customStyle="1" w:styleId="6F49886D402F4ABF9376BB69425CE745">
    <w:name w:val="6F49886D402F4ABF9376BB69425CE745"/>
  </w:style>
  <w:style w:type="paragraph" w:customStyle="1" w:styleId="C4E670D654F9422699C6CCD77EAA9A89">
    <w:name w:val="C4E670D654F9422699C6CCD77EAA9A89"/>
  </w:style>
  <w:style w:type="paragraph" w:customStyle="1" w:styleId="0856FB282D45422F851CB6BAA9C70822">
    <w:name w:val="0856FB282D45422F851CB6BAA9C70822"/>
  </w:style>
  <w:style w:type="paragraph" w:customStyle="1" w:styleId="DDBE6940434A4635841CC3CAD1918F63">
    <w:name w:val="DDBE6940434A4635841CC3CAD1918F63"/>
  </w:style>
  <w:style w:type="paragraph" w:customStyle="1" w:styleId="F5DECBC9171E4BCEBB186F51C4060ED1">
    <w:name w:val="F5DECBC9171E4BCEBB186F51C4060ED1"/>
  </w:style>
  <w:style w:type="paragraph" w:customStyle="1" w:styleId="762F5D1C546C4C4F9A125617DF87BF2A">
    <w:name w:val="762F5D1C546C4C4F9A125617DF87BF2A"/>
  </w:style>
  <w:style w:type="paragraph" w:customStyle="1" w:styleId="EA5CCBB1A20248C9B3C5F298B7490FA8">
    <w:name w:val="EA5CCBB1A20248C9B3C5F298B7490FA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8227A8B1FC2D4205B95ECBC82E101FE4">
    <w:name w:val="8227A8B1FC2D4205B95ECBC82E101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Eloisa Rodriguez</dc:creator>
  <cp:keywords/>
  <dc:description/>
  <cp:lastModifiedBy>Eloisa Rodriguez</cp:lastModifiedBy>
  <cp:revision>1</cp:revision>
  <dcterms:created xsi:type="dcterms:W3CDTF">2024-10-29T00:07:00Z</dcterms:created>
  <dcterms:modified xsi:type="dcterms:W3CDTF">2024-10-29T00:45:00Z</dcterms:modified>
</cp:coreProperties>
</file>